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W w:w="10774" w:type="dxa"/>
        <w:tblInd w:w="-9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8"/>
        <w:gridCol w:w="6379"/>
        <w:gridCol w:w="1417"/>
      </w:tblGrid>
      <w:tr w:rsidR="00F918AD" w:rsidRPr="00A0190C" w14:paraId="402A074A" w14:textId="77777777" w:rsidTr="00F918AD">
        <w:trPr>
          <w:cantSplit/>
          <w:trHeight w:val="704"/>
        </w:trPr>
        <w:tc>
          <w:tcPr>
            <w:tcW w:w="2978" w:type="dxa"/>
            <w:vMerge w:val="restart"/>
            <w:shd w:val="clear" w:color="auto" w:fill="FFFFFF" w:themeFill="background1"/>
          </w:tcPr>
          <w:p w14:paraId="1B742657" w14:textId="77777777" w:rsidR="00F918AD" w:rsidRDefault="00F918AD" w:rsidP="00F918AD">
            <w:r>
              <w:rPr>
                <w:noProof/>
              </w:rPr>
              <w:drawing>
                <wp:inline distT="0" distB="0" distL="0" distR="0" wp14:anchorId="34B0C59D" wp14:editId="7C99D7F2">
                  <wp:extent cx="1663667" cy="1116000"/>
                  <wp:effectExtent l="0" t="0" r="0" b="825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2B-ISIB-bw.w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667" cy="11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51EF9186" w14:textId="77777777" w:rsidR="00F918AD" w:rsidRPr="007E44DA" w:rsidRDefault="00F918AD" w:rsidP="00F918AD">
            <w:pPr>
              <w:pStyle w:val="Banner1"/>
              <w:framePr w:hSpace="0" w:wrap="auto" w:vAnchor="margin" w:hAnchor="text" w:xAlign="left" w:yAlign="inline"/>
              <w:ind w:right="72"/>
            </w:pPr>
            <w:r w:rsidRPr="007E44DA">
              <w:t>Institut Supérieur Industriel de Bruxelles</w:t>
            </w:r>
          </w:p>
          <w:p w14:paraId="6EAEAB2D" w14:textId="77777777" w:rsidR="00F918AD" w:rsidRPr="007E44DA" w:rsidRDefault="00F918AD" w:rsidP="00F918AD">
            <w:pPr>
              <w:pStyle w:val="Banner3"/>
              <w:framePr w:wrap="notBeside"/>
            </w:pPr>
            <w:r>
              <w:t>Rue Royale 150 — 1000 Bruxelles</w:t>
            </w:r>
          </w:p>
          <w:p w14:paraId="3DE9D3F6" w14:textId="77777777" w:rsidR="00F918AD" w:rsidRPr="007E44DA" w:rsidRDefault="00F918AD" w:rsidP="00F918AD">
            <w:pPr>
              <w:pStyle w:val="Banner3"/>
              <w:framePr w:hSpace="0" w:wrap="auto" w:vAnchor="margin" w:hAnchor="text" w:xAlign="left" w:yAlign="inline"/>
            </w:pPr>
            <w:r>
              <w:t>Rue des Goujons 28 — 1070 Bruxelles</w:t>
            </w:r>
          </w:p>
          <w:p w14:paraId="4E754C86" w14:textId="77777777" w:rsidR="00F918AD" w:rsidRPr="007E44DA" w:rsidRDefault="00F918AD" w:rsidP="00F918AD">
            <w:pPr>
              <w:pStyle w:val="Banner3"/>
              <w:framePr w:hSpace="0" w:wrap="auto" w:vAnchor="margin" w:hAnchor="text" w:xAlign="left" w:yAlign="inline"/>
              <w:ind w:right="72"/>
              <w:rPr>
                <w:rFonts w:ascii="Arial" w:hAnsi="Arial"/>
                <w:i w:val="0"/>
                <w:iCs w:val="0"/>
                <w:sz w:val="12"/>
              </w:rPr>
            </w:pPr>
          </w:p>
        </w:tc>
        <w:tc>
          <w:tcPr>
            <w:tcW w:w="1417" w:type="dxa"/>
            <w:tcBorders>
              <w:bottom w:val="single" w:sz="18" w:space="0" w:color="auto"/>
            </w:tcBorders>
            <w:shd w:val="clear" w:color="auto" w:fill="FFFFFF" w:themeFill="background1"/>
          </w:tcPr>
          <w:p w14:paraId="05058773" w14:textId="77777777" w:rsidR="00F918AD" w:rsidRPr="007E44DA" w:rsidRDefault="00F918AD" w:rsidP="00F918AD">
            <w:pPr>
              <w:tabs>
                <w:tab w:val="center" w:pos="3613"/>
                <w:tab w:val="right" w:pos="7226"/>
              </w:tabs>
              <w:spacing w:after="120"/>
              <w:jc w:val="right"/>
              <w:rPr>
                <w:rFonts w:ascii="Fira Sans ExtraBold" w:hAnsi="Fira Sans ExtraBold" w:cs="Arial"/>
                <w:i/>
                <w:iCs/>
                <w:sz w:val="20"/>
                <w:szCs w:val="20"/>
              </w:rPr>
            </w:pPr>
            <w:r w:rsidRPr="007E44DA">
              <w:rPr>
                <w:rFonts w:ascii="Fira Sans ExtraBold" w:hAnsi="Fira Sans ExtraBold" w:cs="Arial"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34FE5CCB" wp14:editId="1D3AB795">
                  <wp:extent cx="766445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SIB-macaron-NB.wm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445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8AD" w:rsidRPr="00A0190C" w14:paraId="66AFD8F9" w14:textId="77777777" w:rsidTr="00F918AD">
        <w:trPr>
          <w:cantSplit/>
          <w:trHeight w:val="704"/>
        </w:trPr>
        <w:tc>
          <w:tcPr>
            <w:tcW w:w="2978" w:type="dxa"/>
            <w:vMerge/>
            <w:shd w:val="clear" w:color="auto" w:fill="FFFFFF" w:themeFill="background1"/>
          </w:tcPr>
          <w:p w14:paraId="27668AC9" w14:textId="77777777" w:rsidR="00F918AD" w:rsidRDefault="00F918AD" w:rsidP="00F918AD"/>
        </w:tc>
        <w:tc>
          <w:tcPr>
            <w:tcW w:w="7796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p w14:paraId="23E6FFE3" w14:textId="77777777" w:rsidR="00F918AD" w:rsidRDefault="00F918AD" w:rsidP="00F918AD">
            <w:pPr>
              <w:pStyle w:val="Banner3"/>
              <w:framePr w:wrap="notBeside"/>
            </w:pPr>
            <w:r>
              <w:t xml:space="preserve">Haute </w:t>
            </w:r>
            <w:proofErr w:type="spellStart"/>
            <w:r>
              <w:t>Ecole</w:t>
            </w:r>
            <w:proofErr w:type="spellEnd"/>
            <w:r>
              <w:t xml:space="preserve"> Bruxelles-Brabant</w:t>
            </w:r>
          </w:p>
          <w:p w14:paraId="6FF36A26" w14:textId="77777777" w:rsidR="00F918AD" w:rsidRPr="007E44DA" w:rsidRDefault="00F918AD" w:rsidP="00F918AD">
            <w:pPr>
              <w:pStyle w:val="Banner3"/>
              <w:framePr w:wrap="notBeside"/>
            </w:pPr>
            <w:r w:rsidRPr="007E44DA">
              <w:t>www.</w:t>
            </w:r>
            <w:r>
              <w:t>he2b</w:t>
            </w:r>
            <w:r w:rsidRPr="007E44DA">
              <w:t>.be</w:t>
            </w:r>
          </w:p>
          <w:p w14:paraId="683C26F8" w14:textId="77777777" w:rsidR="00F918AD" w:rsidRPr="00F918AD" w:rsidRDefault="00F918AD" w:rsidP="00F918AD">
            <w:pPr>
              <w:pStyle w:val="Banner3"/>
              <w:framePr w:wrap="notBeside"/>
            </w:pPr>
            <w:r>
              <w:t>www.isib.be</w:t>
            </w:r>
          </w:p>
        </w:tc>
      </w:tr>
    </w:tbl>
    <w:p w14:paraId="0323C358" w14:textId="77777777" w:rsidR="00FD6692" w:rsidRDefault="00FD6692" w:rsidP="004A0A0E">
      <w:pPr>
        <w:pStyle w:val="entete-texte"/>
      </w:pP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7B577E" w14:paraId="25A18055" w14:textId="77777777" w:rsidTr="004455B7">
        <w:trPr>
          <w:trHeight w:val="6520"/>
        </w:trPr>
        <w:tc>
          <w:tcPr>
            <w:tcW w:w="9638" w:type="dxa"/>
          </w:tcPr>
          <w:p w14:paraId="0E09B640" w14:textId="77777777" w:rsidR="007B577E" w:rsidRDefault="007B577E" w:rsidP="004455B7"/>
        </w:tc>
      </w:tr>
    </w:tbl>
    <w:p w14:paraId="3FC50782" w14:textId="77777777" w:rsidR="00FD6692" w:rsidRPr="007B577E" w:rsidRDefault="00FD6692" w:rsidP="007B577E">
      <w:pPr>
        <w:pStyle w:val="entete-texte"/>
      </w:pPr>
    </w:p>
    <w:p w14:paraId="04BDDCC6" w14:textId="77777777" w:rsidR="007B577E" w:rsidRPr="007B577E" w:rsidRDefault="007B577E" w:rsidP="007B577E">
      <w:pPr>
        <w:pStyle w:val="Title"/>
      </w:pPr>
      <w:r w:rsidRPr="007B577E">
        <w:t>TITRE</w:t>
      </w:r>
    </w:p>
    <w:p w14:paraId="02CB438B" w14:textId="77777777" w:rsidR="00FD6692" w:rsidRDefault="00FD6692" w:rsidP="007B577E">
      <w:pPr>
        <w:pStyle w:val="entete-texte"/>
      </w:pPr>
    </w:p>
    <w:p w14:paraId="4AEAD408" w14:textId="77777777" w:rsidR="007B577E" w:rsidRDefault="007B577E" w:rsidP="007B577E">
      <w:pPr>
        <w:pStyle w:val="entete-texte"/>
      </w:pPr>
    </w:p>
    <w:p w14:paraId="2DD51B04" w14:textId="4EC4A09E" w:rsidR="007B577E" w:rsidRPr="007B577E" w:rsidRDefault="007B577E" w:rsidP="007B577E">
      <w:pPr>
        <w:pStyle w:val="Auteur"/>
      </w:pPr>
      <w:r w:rsidRPr="007B577E">
        <w:t xml:space="preserve">M. </w:t>
      </w:r>
      <w:r w:rsidR="003E4C8B">
        <w:t>Jean-Hubert</w:t>
      </w:r>
      <w:r w:rsidRPr="007B577E">
        <w:t xml:space="preserve"> </w:t>
      </w:r>
      <w:r w:rsidR="003E4C8B">
        <w:t>ABA’A</w:t>
      </w:r>
    </w:p>
    <w:p w14:paraId="637A2658" w14:textId="77777777" w:rsidR="007B577E" w:rsidRDefault="007B577E" w:rsidP="007B577E">
      <w:pPr>
        <w:pStyle w:val="entete-texte"/>
      </w:pPr>
    </w:p>
    <w:p w14:paraId="601DD928" w14:textId="77777777" w:rsidR="007B577E" w:rsidRDefault="007B577E" w:rsidP="007B577E">
      <w:pPr>
        <w:pStyle w:val="entete-texte"/>
      </w:pPr>
    </w:p>
    <w:p w14:paraId="7420AF8A" w14:textId="77777777" w:rsidR="007B577E" w:rsidRDefault="007B577E" w:rsidP="007B577E">
      <w:pPr>
        <w:pStyle w:val="entete-texte"/>
      </w:pPr>
    </w:p>
    <w:p w14:paraId="24FB436F" w14:textId="77777777" w:rsidR="007B577E" w:rsidRPr="007B577E" w:rsidRDefault="007B577E" w:rsidP="007B577E">
      <w:pPr>
        <w:pStyle w:val="Subtitle"/>
      </w:pPr>
      <w:r w:rsidRPr="007B577E">
        <w:t>Travail de fin d’études</w:t>
      </w:r>
    </w:p>
    <w:tbl>
      <w:tblPr>
        <w:tblStyle w:val="TableGrid"/>
        <w:tblW w:w="9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5"/>
        <w:gridCol w:w="4785"/>
      </w:tblGrid>
      <w:tr w:rsidR="007B577E" w:rsidRPr="00EA0954" w14:paraId="5650821D" w14:textId="77777777" w:rsidTr="004455B7">
        <w:trPr>
          <w:trHeight w:val="3288"/>
        </w:trPr>
        <w:tc>
          <w:tcPr>
            <w:tcW w:w="4535" w:type="dxa"/>
          </w:tcPr>
          <w:p w14:paraId="5656CE5E" w14:textId="77777777" w:rsidR="007B577E" w:rsidRDefault="007B577E" w:rsidP="007B577E">
            <w:pPr>
              <w:pStyle w:val="entete-texte"/>
            </w:pPr>
            <w:r>
              <w:t>Effectué au sein de l’entreprise :</w:t>
            </w:r>
          </w:p>
          <w:p w14:paraId="5B37CC35" w14:textId="1BC71D7C" w:rsidR="007B577E" w:rsidRDefault="007B577E" w:rsidP="007B577E">
            <w:pPr>
              <w:pStyle w:val="entete-texte"/>
            </w:pPr>
            <w:r>
              <w:t>(</w:t>
            </w:r>
            <w:r w:rsidR="003E4C8B">
              <w:t>SNELLIUM</w:t>
            </w:r>
            <w:r>
              <w:t>)</w:t>
            </w:r>
          </w:p>
          <w:p w14:paraId="06A1E1DA" w14:textId="4B7AD2C3" w:rsidR="007B577E" w:rsidRDefault="007B577E" w:rsidP="007B577E">
            <w:pPr>
              <w:pStyle w:val="entete-texte"/>
            </w:pPr>
            <w:r>
              <w:t>(</w:t>
            </w:r>
            <w:proofErr w:type="gramStart"/>
            <w:r>
              <w:t>adresse</w:t>
            </w:r>
            <w:proofErr w:type="gramEnd"/>
            <w:r>
              <w:t> : rue</w:t>
            </w:r>
            <w:r w:rsidR="003E4C8B">
              <w:t xml:space="preserve"> du chimiste</w:t>
            </w:r>
            <w:r>
              <w:t xml:space="preserve">, </w:t>
            </w:r>
            <w:r w:rsidR="003E4C8B">
              <w:t>34</w:t>
            </w:r>
            <w:r>
              <w:t xml:space="preserve">, </w:t>
            </w:r>
            <w:r w:rsidR="003E4C8B">
              <w:t>1190</w:t>
            </w:r>
            <w:r>
              <w:t xml:space="preserve">, </w:t>
            </w:r>
            <w:r w:rsidR="003E4C8B">
              <w:t>Bruxelles</w:t>
            </w:r>
            <w:r>
              <w:t>)</w:t>
            </w:r>
          </w:p>
          <w:p w14:paraId="0B621E72" w14:textId="77777777" w:rsidR="007B577E" w:rsidRDefault="007B577E" w:rsidP="007B577E">
            <w:pPr>
              <w:pStyle w:val="entete-texte"/>
            </w:pPr>
          </w:p>
          <w:p w14:paraId="4E36C25F" w14:textId="77777777" w:rsidR="007B577E" w:rsidRDefault="007B577E" w:rsidP="007B577E">
            <w:pPr>
              <w:pStyle w:val="entete-texte"/>
              <w:rPr>
                <w:sz w:val="18"/>
                <w:szCs w:val="20"/>
              </w:rPr>
            </w:pPr>
            <w:r w:rsidRPr="007B577E">
              <w:rPr>
                <w:sz w:val="18"/>
                <w:szCs w:val="20"/>
              </w:rPr>
              <w:t xml:space="preserve">Présenté en vue de l’obtention du grade </w:t>
            </w:r>
            <w:r w:rsidRPr="007B577E">
              <w:rPr>
                <w:sz w:val="18"/>
                <w:szCs w:val="20"/>
              </w:rPr>
              <w:br/>
              <w:t>de Master en Sciences de l’Ingénieur Industriel</w:t>
            </w:r>
            <w:r w:rsidRPr="007B577E">
              <w:rPr>
                <w:sz w:val="18"/>
                <w:szCs w:val="20"/>
              </w:rPr>
              <w:br/>
              <w:t xml:space="preserve">orientation </w:t>
            </w:r>
            <w:r w:rsidR="00A85356">
              <w:rPr>
                <w:sz w:val="18"/>
                <w:szCs w:val="20"/>
              </w:rPr>
              <w:t>Informatique</w:t>
            </w:r>
          </w:p>
          <w:p w14:paraId="25CB90E1" w14:textId="77777777" w:rsidR="007B577E" w:rsidRPr="007B577E" w:rsidRDefault="007B577E" w:rsidP="007B577E">
            <w:pPr>
              <w:pStyle w:val="Sparateur"/>
            </w:pPr>
            <w:r w:rsidRPr="007B577E">
              <w:t>————————</w:t>
            </w:r>
          </w:p>
          <w:p w14:paraId="0D81BD77" w14:textId="77777777" w:rsidR="007B577E" w:rsidRPr="00010C35" w:rsidRDefault="007B577E" w:rsidP="007B577E">
            <w:pPr>
              <w:pStyle w:val="Numro"/>
              <w:rPr>
                <w:lang w:val="fr-BE"/>
              </w:rPr>
            </w:pPr>
            <w:r w:rsidRPr="00010C35">
              <w:rPr>
                <w:lang w:val="fr-BE"/>
              </w:rPr>
              <w:t>ISIB-</w:t>
            </w:r>
            <w:proofErr w:type="spellStart"/>
            <w:r w:rsidR="00DB1D21" w:rsidRPr="00010C35">
              <w:rPr>
                <w:lang w:val="fr-BE"/>
              </w:rPr>
              <w:t>El</w:t>
            </w:r>
            <w:r w:rsidR="00010C35" w:rsidRPr="00010C35">
              <w:rPr>
                <w:lang w:val="fr-BE"/>
              </w:rPr>
              <w:t>In</w:t>
            </w:r>
            <w:proofErr w:type="spellEnd"/>
            <w:r w:rsidRPr="00010C35">
              <w:rPr>
                <w:lang w:val="fr-BE"/>
              </w:rPr>
              <w:t>-TFE-NN/20XX-XX</w:t>
            </w:r>
          </w:p>
          <w:p w14:paraId="454E3AC6" w14:textId="77777777" w:rsidR="007B577E" w:rsidRPr="00010C35" w:rsidRDefault="007B577E" w:rsidP="007B577E">
            <w:pPr>
              <w:pStyle w:val="Numro"/>
              <w:rPr>
                <w:lang w:val="fr-BE"/>
              </w:rPr>
            </w:pPr>
          </w:p>
          <w:p w14:paraId="65318EC6" w14:textId="77777777" w:rsidR="007B577E" w:rsidRPr="007B577E" w:rsidRDefault="007B577E" w:rsidP="007B577E">
            <w:pPr>
              <w:pStyle w:val="Toutpublic"/>
            </w:pPr>
            <w:r w:rsidRPr="007B577E">
              <w:t>Classification: Tout public</w:t>
            </w:r>
          </w:p>
          <w:p w14:paraId="393F41C2" w14:textId="77777777" w:rsidR="007B577E" w:rsidRPr="007B577E" w:rsidRDefault="007B577E" w:rsidP="007B577E">
            <w:pPr>
              <w:pStyle w:val="entete-texte"/>
            </w:pPr>
          </w:p>
        </w:tc>
        <w:tc>
          <w:tcPr>
            <w:tcW w:w="4785" w:type="dxa"/>
          </w:tcPr>
          <w:p w14:paraId="4ACA84AB" w14:textId="77777777" w:rsidR="007B577E" w:rsidRPr="007B577E" w:rsidRDefault="007B577E" w:rsidP="004455B7">
            <w:pPr>
              <w:rPr>
                <w:rFonts w:ascii="Futura Bk BT" w:hAnsi="Futura Bk BT" w:cs="Arial"/>
              </w:rPr>
            </w:pPr>
          </w:p>
        </w:tc>
      </w:tr>
    </w:tbl>
    <w:p w14:paraId="699C8540" w14:textId="77777777" w:rsidR="00A11727" w:rsidRPr="007B577E" w:rsidRDefault="00A11727" w:rsidP="007B577E">
      <w:pPr>
        <w:pStyle w:val="entete-texte"/>
        <w:rPr>
          <w:sz w:val="16"/>
        </w:rPr>
      </w:pPr>
    </w:p>
    <w:sectPr w:rsidR="00A11727" w:rsidRPr="007B577E" w:rsidSect="008F60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99" w:right="1417" w:bottom="719" w:left="1417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ABC08" w14:textId="77777777" w:rsidR="00B55C58" w:rsidRDefault="00B55C58">
      <w:r>
        <w:separator/>
      </w:r>
    </w:p>
  </w:endnote>
  <w:endnote w:type="continuationSeparator" w:id="0">
    <w:p w14:paraId="639F3BBE" w14:textId="77777777" w:rsidR="00B55C58" w:rsidRDefault="00B55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ira Sans ExtraBold">
    <w:altName w:val="Cambria Math"/>
    <w:panose1 w:val="020B0903050000020004"/>
    <w:charset w:val="00"/>
    <w:family w:val="swiss"/>
    <w:pitch w:val="variable"/>
    <w:sig w:usb0="600002FF" w:usb1="02000001" w:usb2="00000000" w:usb3="00000000" w:csb0="0000019F" w:csb1="00000000"/>
  </w:font>
  <w:font w:name="Fira Sans SemiBold">
    <w:altName w:val="Cambria Math"/>
    <w:panose1 w:val="020B0603050000020004"/>
    <w:charset w:val="00"/>
    <w:family w:val="swiss"/>
    <w:pitch w:val="variable"/>
    <w:sig w:usb0="600002FF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altName w:val="Cambria Math"/>
    <w:panose1 w:val="020B0503050000020004"/>
    <w:charset w:val="00"/>
    <w:family w:val="swiss"/>
    <w:pitch w:val="variable"/>
    <w:sig w:usb0="600002FF" w:usb1="02000001" w:usb2="00000000" w:usb3="00000000" w:csb0="0000019F" w:csb1="00000000"/>
  </w:font>
  <w:font w:name="Fira Sans Light">
    <w:altName w:val="Cambria Math"/>
    <w:panose1 w:val="020B0403050000020004"/>
    <w:charset w:val="00"/>
    <w:family w:val="swiss"/>
    <w:pitch w:val="variable"/>
    <w:sig w:usb0="600002FF" w:usb1="02000001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Futura Bk BT">
    <w:altName w:val="Futura Lt BT"/>
    <w:panose1 w:val="020B0602020204020303"/>
    <w:charset w:val="00"/>
    <w:family w:val="swiss"/>
    <w:pitch w:val="variable"/>
    <w:sig w:usb0="80000867" w:usb1="00000000" w:usb2="00000000" w:usb3="00000000" w:csb0="000001F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3BEE4" w14:textId="77777777" w:rsidR="003E4C8B" w:rsidRDefault="003E4C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D4372" w14:textId="77777777" w:rsidR="003E4C8B" w:rsidRDefault="003E4C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2C9A1" w14:textId="77777777" w:rsidR="003E4C8B" w:rsidRDefault="003E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EE698" w14:textId="77777777" w:rsidR="00B55C58" w:rsidRDefault="00B55C58">
      <w:r>
        <w:separator/>
      </w:r>
    </w:p>
  </w:footnote>
  <w:footnote w:type="continuationSeparator" w:id="0">
    <w:p w14:paraId="1AFBD027" w14:textId="77777777" w:rsidR="00B55C58" w:rsidRDefault="00B55C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76486" w14:textId="77777777" w:rsidR="003E4C8B" w:rsidRDefault="003E4C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1D98" w14:textId="77777777" w:rsidR="003E4C8B" w:rsidRDefault="003E4C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D2067" w14:textId="77777777" w:rsidR="003E4C8B" w:rsidRDefault="003E4C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isplayBackgroundShape/>
  <w:embedSystemFonts/>
  <w:activeWritingStyle w:appName="MSWord" w:lang="fr-BE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fr-F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1B76"/>
    <w:rsid w:val="00010C35"/>
    <w:rsid w:val="00074F87"/>
    <w:rsid w:val="000D3DB8"/>
    <w:rsid w:val="001A4B16"/>
    <w:rsid w:val="00207E33"/>
    <w:rsid w:val="002523FB"/>
    <w:rsid w:val="0028663B"/>
    <w:rsid w:val="00367098"/>
    <w:rsid w:val="003E10DE"/>
    <w:rsid w:val="003E4C8B"/>
    <w:rsid w:val="003F5418"/>
    <w:rsid w:val="00421394"/>
    <w:rsid w:val="00423DC8"/>
    <w:rsid w:val="00497EFB"/>
    <w:rsid w:val="004A0A0E"/>
    <w:rsid w:val="00514679"/>
    <w:rsid w:val="005E52CC"/>
    <w:rsid w:val="0061179D"/>
    <w:rsid w:val="00751E6D"/>
    <w:rsid w:val="00780022"/>
    <w:rsid w:val="007B577E"/>
    <w:rsid w:val="007F5950"/>
    <w:rsid w:val="00804F26"/>
    <w:rsid w:val="0082286C"/>
    <w:rsid w:val="00836DC3"/>
    <w:rsid w:val="008718A3"/>
    <w:rsid w:val="008B1A9C"/>
    <w:rsid w:val="008F60DB"/>
    <w:rsid w:val="00914C69"/>
    <w:rsid w:val="0093047B"/>
    <w:rsid w:val="00A11727"/>
    <w:rsid w:val="00A73D2D"/>
    <w:rsid w:val="00A85356"/>
    <w:rsid w:val="00B55C58"/>
    <w:rsid w:val="00BC3A4F"/>
    <w:rsid w:val="00C02EC3"/>
    <w:rsid w:val="00C12360"/>
    <w:rsid w:val="00C51B76"/>
    <w:rsid w:val="00C62B2C"/>
    <w:rsid w:val="00CC4FA9"/>
    <w:rsid w:val="00CF4F64"/>
    <w:rsid w:val="00D93582"/>
    <w:rsid w:val="00DB1D21"/>
    <w:rsid w:val="00EC69E4"/>
    <w:rsid w:val="00EE689F"/>
    <w:rsid w:val="00F767F5"/>
    <w:rsid w:val="00F918AD"/>
    <w:rsid w:val="00F93705"/>
    <w:rsid w:val="00FB4E09"/>
    <w:rsid w:val="00FD66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96238A7"/>
  <w15:docId w15:val="{B8382312-5FCB-884C-A9D6-D83BA901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70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6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F60D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F60DB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4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47B"/>
    <w:rPr>
      <w:rFonts w:ascii="Tahoma" w:hAnsi="Tahoma" w:cs="Tahoma"/>
      <w:sz w:val="16"/>
      <w:szCs w:val="16"/>
    </w:rPr>
  </w:style>
  <w:style w:type="paragraph" w:customStyle="1" w:styleId="Banner1">
    <w:name w:val="Banner_1"/>
    <w:basedOn w:val="Normal"/>
    <w:link w:val="Banner1Car"/>
    <w:qFormat/>
    <w:rsid w:val="00F918AD"/>
    <w:pPr>
      <w:framePr w:hSpace="141" w:wrap="notBeside" w:vAnchor="text" w:hAnchor="margin" w:xAlign="center" w:y="-391"/>
      <w:widowControl w:val="0"/>
      <w:autoSpaceDE w:val="0"/>
      <w:autoSpaceDN w:val="0"/>
      <w:adjustRightInd w:val="0"/>
      <w:spacing w:before="120"/>
      <w:jc w:val="right"/>
    </w:pPr>
    <w:rPr>
      <w:rFonts w:ascii="Fira Sans ExtraBold" w:hAnsi="Fira Sans ExtraBold"/>
      <w:i/>
      <w:iCs/>
      <w:sz w:val="32"/>
      <w:szCs w:val="32"/>
      <w:lang w:val="fr-FR" w:eastAsia="fr-FR"/>
    </w:rPr>
  </w:style>
  <w:style w:type="paragraph" w:customStyle="1" w:styleId="Banner2">
    <w:name w:val="Banner_2"/>
    <w:basedOn w:val="Normal"/>
    <w:link w:val="Banner2Car"/>
    <w:qFormat/>
    <w:rsid w:val="00F918AD"/>
    <w:pPr>
      <w:framePr w:hSpace="141" w:wrap="notBeside" w:vAnchor="text" w:hAnchor="margin" w:xAlign="center" w:y="-391"/>
      <w:widowControl w:val="0"/>
      <w:autoSpaceDE w:val="0"/>
      <w:autoSpaceDN w:val="0"/>
      <w:adjustRightInd w:val="0"/>
      <w:jc w:val="right"/>
    </w:pPr>
    <w:rPr>
      <w:rFonts w:ascii="Fira Sans SemiBold" w:hAnsi="Fira Sans SemiBold" w:cs="Arial"/>
      <w:i/>
      <w:iCs/>
      <w:sz w:val="20"/>
      <w:szCs w:val="20"/>
      <w:lang w:val="fr-FR" w:eastAsia="fr-FR"/>
    </w:rPr>
  </w:style>
  <w:style w:type="character" w:customStyle="1" w:styleId="Banner1Car">
    <w:name w:val="Banner_1 Car"/>
    <w:basedOn w:val="DefaultParagraphFont"/>
    <w:link w:val="Banner1"/>
    <w:rsid w:val="00F918AD"/>
    <w:rPr>
      <w:rFonts w:ascii="Fira Sans ExtraBold" w:hAnsi="Fira Sans ExtraBold"/>
      <w:i/>
      <w:iCs/>
      <w:sz w:val="32"/>
      <w:szCs w:val="32"/>
      <w:lang w:val="fr-FR" w:eastAsia="fr-FR"/>
    </w:rPr>
  </w:style>
  <w:style w:type="paragraph" w:customStyle="1" w:styleId="Banner3">
    <w:name w:val="Banner_3"/>
    <w:basedOn w:val="Normal"/>
    <w:link w:val="Banner3Car"/>
    <w:qFormat/>
    <w:rsid w:val="00F918AD"/>
    <w:pPr>
      <w:framePr w:hSpace="141" w:wrap="notBeside" w:vAnchor="text" w:hAnchor="margin" w:xAlign="center" w:y="-391"/>
      <w:widowControl w:val="0"/>
      <w:autoSpaceDE w:val="0"/>
      <w:autoSpaceDN w:val="0"/>
      <w:adjustRightInd w:val="0"/>
      <w:jc w:val="right"/>
    </w:pPr>
    <w:rPr>
      <w:rFonts w:ascii="Fira Sans" w:hAnsi="Fira Sans" w:cs="Arial"/>
      <w:i/>
      <w:iCs/>
      <w:sz w:val="20"/>
      <w:szCs w:val="20"/>
      <w:lang w:val="fr-FR" w:eastAsia="fr-FR"/>
    </w:rPr>
  </w:style>
  <w:style w:type="character" w:customStyle="1" w:styleId="Banner2Car">
    <w:name w:val="Banner_2 Car"/>
    <w:basedOn w:val="DefaultParagraphFont"/>
    <w:link w:val="Banner2"/>
    <w:rsid w:val="00F918AD"/>
    <w:rPr>
      <w:rFonts w:ascii="Fira Sans SemiBold" w:hAnsi="Fira Sans SemiBold" w:cs="Arial"/>
      <w:i/>
      <w:iCs/>
      <w:lang w:val="fr-FR" w:eastAsia="fr-FR"/>
    </w:rPr>
  </w:style>
  <w:style w:type="character" w:customStyle="1" w:styleId="Banner3Car">
    <w:name w:val="Banner_3 Car"/>
    <w:basedOn w:val="DefaultParagraphFont"/>
    <w:link w:val="Banner3"/>
    <w:rsid w:val="00F918AD"/>
    <w:rPr>
      <w:rFonts w:ascii="Fira Sans" w:hAnsi="Fira Sans" w:cs="Arial"/>
      <w:i/>
      <w:iCs/>
      <w:lang w:val="fr-FR" w:eastAsia="fr-FR"/>
    </w:rPr>
  </w:style>
  <w:style w:type="paragraph" w:customStyle="1" w:styleId="Toutpublic">
    <w:name w:val="Tout public"/>
    <w:basedOn w:val="Normal"/>
    <w:link w:val="ToutpublicCar"/>
    <w:qFormat/>
    <w:rsid w:val="007B577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after="120"/>
      <w:ind w:left="142" w:right="1342"/>
      <w:jc w:val="center"/>
    </w:pPr>
    <w:rPr>
      <w:rFonts w:ascii="Fira Sans Light" w:hAnsi="Fira Sans Light"/>
      <w:sz w:val="20"/>
      <w:szCs w:val="20"/>
    </w:rPr>
  </w:style>
  <w:style w:type="paragraph" w:customStyle="1" w:styleId="Confidentiel">
    <w:name w:val="Confidentiel"/>
    <w:basedOn w:val="Toutpublic"/>
    <w:link w:val="ConfidentielCar"/>
    <w:qFormat/>
    <w:rsid w:val="007B577E"/>
    <w:pPr>
      <w:pBdr>
        <w:top w:val="single" w:sz="4" w:space="4" w:color="C00000"/>
        <w:left w:val="single" w:sz="4" w:space="4" w:color="C00000"/>
        <w:bottom w:val="single" w:sz="4" w:space="4" w:color="C00000"/>
        <w:right w:val="single" w:sz="4" w:space="4" w:color="C00000"/>
      </w:pBdr>
    </w:pPr>
    <w:rPr>
      <w:rFonts w:ascii="Fira Sans ExtraBold" w:hAnsi="Fira Sans ExtraBold"/>
      <w:color w:val="C00000"/>
    </w:rPr>
  </w:style>
  <w:style w:type="character" w:customStyle="1" w:styleId="ToutpublicCar">
    <w:name w:val="Tout public Car"/>
    <w:basedOn w:val="DefaultParagraphFont"/>
    <w:link w:val="Toutpublic"/>
    <w:rsid w:val="007B577E"/>
    <w:rPr>
      <w:rFonts w:ascii="Fira Sans Light" w:hAnsi="Fira Sans Light"/>
    </w:rPr>
  </w:style>
  <w:style w:type="paragraph" w:customStyle="1" w:styleId="entete-texte">
    <w:name w:val="entete-texte"/>
    <w:basedOn w:val="Normal"/>
    <w:link w:val="entete-texteCar"/>
    <w:qFormat/>
    <w:rsid w:val="004A0A0E"/>
    <w:pPr>
      <w:widowControl w:val="0"/>
      <w:autoSpaceDE w:val="0"/>
      <w:autoSpaceDN w:val="0"/>
      <w:adjustRightInd w:val="0"/>
    </w:pPr>
    <w:rPr>
      <w:rFonts w:ascii="Fira Sans Light" w:hAnsi="Fira Sans Light"/>
      <w:sz w:val="22"/>
      <w:szCs w:val="22"/>
      <w:lang w:val="fr-FR" w:eastAsia="fr-FR"/>
    </w:rPr>
  </w:style>
  <w:style w:type="character" w:customStyle="1" w:styleId="ConfidentielCar">
    <w:name w:val="Confidentiel Car"/>
    <w:basedOn w:val="ToutpublicCar"/>
    <w:link w:val="Confidentiel"/>
    <w:rsid w:val="007B577E"/>
    <w:rPr>
      <w:rFonts w:ascii="Fira Sans ExtraBold" w:hAnsi="Fira Sans ExtraBold"/>
      <w:color w:val="C00000"/>
    </w:rPr>
  </w:style>
  <w:style w:type="character" w:customStyle="1" w:styleId="entete-texteCar">
    <w:name w:val="entete-texte Car"/>
    <w:basedOn w:val="DefaultParagraphFont"/>
    <w:link w:val="entete-texte"/>
    <w:rsid w:val="004A0A0E"/>
    <w:rPr>
      <w:rFonts w:ascii="Fira Sans Light" w:hAnsi="Fira Sans Light"/>
      <w:sz w:val="22"/>
      <w:szCs w:val="22"/>
      <w:lang w:val="fr-FR" w:eastAsia="fr-FR"/>
    </w:rPr>
  </w:style>
  <w:style w:type="paragraph" w:customStyle="1" w:styleId="Numro">
    <w:name w:val="Numéro"/>
    <w:basedOn w:val="Normal"/>
    <w:link w:val="NumroCar"/>
    <w:qFormat/>
    <w:rsid w:val="00F918AD"/>
    <w:pPr>
      <w:spacing w:after="120"/>
    </w:pPr>
    <w:rPr>
      <w:rFonts w:ascii="Fira Sans" w:hAnsi="Fira Sans"/>
      <w:sz w:val="20"/>
      <w:szCs w:val="20"/>
      <w:lang w:val="en-US"/>
    </w:rPr>
  </w:style>
  <w:style w:type="paragraph" w:customStyle="1" w:styleId="Sparateur">
    <w:name w:val="Séparateur"/>
    <w:basedOn w:val="entete-texte"/>
    <w:link w:val="SparateurCar"/>
    <w:qFormat/>
    <w:rsid w:val="00F918AD"/>
    <w:rPr>
      <w:rFonts w:ascii="Times New Roman" w:hAnsi="Times New Roman"/>
    </w:rPr>
  </w:style>
  <w:style w:type="character" w:customStyle="1" w:styleId="NumroCar">
    <w:name w:val="Numéro Car"/>
    <w:basedOn w:val="DefaultParagraphFont"/>
    <w:link w:val="Numro"/>
    <w:rsid w:val="00F918AD"/>
    <w:rPr>
      <w:rFonts w:ascii="Fira Sans" w:hAnsi="Fira Sans"/>
      <w:lang w:val="en-US"/>
    </w:rPr>
  </w:style>
  <w:style w:type="paragraph" w:customStyle="1" w:styleId="Auteur">
    <w:name w:val="Auteur"/>
    <w:basedOn w:val="Normal"/>
    <w:link w:val="AuteurCar"/>
    <w:qFormat/>
    <w:rsid w:val="007B577E"/>
    <w:pPr>
      <w:jc w:val="center"/>
    </w:pPr>
    <w:rPr>
      <w:rFonts w:ascii="Arial Black" w:hAnsi="Arial Black"/>
      <w:sz w:val="28"/>
      <w:szCs w:val="28"/>
    </w:rPr>
  </w:style>
  <w:style w:type="character" w:customStyle="1" w:styleId="SparateurCar">
    <w:name w:val="Séparateur Car"/>
    <w:basedOn w:val="entete-texteCar"/>
    <w:link w:val="Sparateur"/>
    <w:rsid w:val="00F918AD"/>
    <w:rPr>
      <w:rFonts w:ascii="Fira Sans" w:hAnsi="Fira Sans"/>
      <w:sz w:val="22"/>
      <w:szCs w:val="22"/>
      <w:lang w:val="fr-FR"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7B577E"/>
    <w:pPr>
      <w:jc w:val="center"/>
    </w:pPr>
    <w:rPr>
      <w:rFonts w:ascii="Eras Bold ITC" w:hAnsi="Eras Bold ITC"/>
      <w:noProof/>
      <w:sz w:val="36"/>
      <w:szCs w:val="36"/>
    </w:rPr>
  </w:style>
  <w:style w:type="character" w:customStyle="1" w:styleId="AuteurCar">
    <w:name w:val="Auteur Car"/>
    <w:basedOn w:val="DefaultParagraphFont"/>
    <w:link w:val="Auteur"/>
    <w:rsid w:val="007B577E"/>
    <w:rPr>
      <w:rFonts w:ascii="Arial Black" w:hAnsi="Arial Black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7B577E"/>
    <w:rPr>
      <w:rFonts w:ascii="Eras Bold ITC" w:hAnsi="Eras Bold ITC"/>
      <w:noProof/>
      <w:sz w:val="36"/>
      <w:szCs w:val="36"/>
    </w:rPr>
  </w:style>
  <w:style w:type="paragraph" w:styleId="Subtitle">
    <w:name w:val="Subtitle"/>
    <w:basedOn w:val="Title"/>
    <w:next w:val="Normal"/>
    <w:link w:val="SubtitleChar"/>
    <w:uiPriority w:val="11"/>
    <w:qFormat/>
    <w:rsid w:val="007B577E"/>
    <w:pPr>
      <w:jc w:val="left"/>
    </w:pPr>
    <w:rPr>
      <w:rFonts w:ascii="Fira Sans ExtraBold" w:hAnsi="Fira Sans ExtraBold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77E"/>
    <w:rPr>
      <w:rFonts w:ascii="Fira Sans ExtraBold" w:hAnsi="Fira Sans ExtraBold"/>
      <w:noProof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lvador\Dropbox\Stage%20-%20TFE\Stages%20de%20Master\Couverture%20TFE%20(Info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4B4A29-FAC3-C34D-A35E-D48DC6CA0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C:\Users\Salvador\Dropbox\Stage - TFE\Stages de Master\Couverture TFE (Info).dotx</Template>
  <TotalTime>5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ISIB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Isib</dc:creator>
  <cp:lastModifiedBy>Hean Aba'a</cp:lastModifiedBy>
  <cp:revision>2</cp:revision>
  <cp:lastPrinted>2015-11-14T14:50:00Z</cp:lastPrinted>
  <dcterms:created xsi:type="dcterms:W3CDTF">2017-06-06T14:23:00Z</dcterms:created>
  <dcterms:modified xsi:type="dcterms:W3CDTF">2023-02-10T08:55:00Z</dcterms:modified>
</cp:coreProperties>
</file>